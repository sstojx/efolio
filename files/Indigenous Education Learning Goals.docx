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C1" w:rsidRPr="00AC2B4D" w:rsidRDefault="003E5EC1" w:rsidP="003E5EC1">
      <w:pPr>
        <w:jc w:val="center"/>
        <w:rPr>
          <w:rFonts w:ascii="Arial" w:hAnsi="Arial" w:cs="Arial"/>
          <w:b/>
          <w:u w:val="single"/>
        </w:rPr>
      </w:pPr>
      <w:r w:rsidRPr="00621322">
        <w:rPr>
          <w:rFonts w:ascii="Arial" w:hAnsi="Arial" w:cs="Arial"/>
          <w:b/>
          <w:u w:val="single"/>
        </w:rPr>
        <w:t>Indigenous Education Learning Goals</w:t>
      </w:r>
    </w:p>
    <w:p w:rsidR="003E5EC1" w:rsidRPr="00AC2B4D" w:rsidRDefault="003E5EC1" w:rsidP="003E5EC1">
      <w:pPr>
        <w:jc w:val="center"/>
        <w:rPr>
          <w:rFonts w:ascii="Arial" w:hAnsi="Arial" w:cs="Arial"/>
          <w:i/>
        </w:rPr>
      </w:pPr>
      <w:smartTag w:uri="urn:schemas-microsoft-com:office:smarttags" w:element="place">
        <w:smartTag w:uri="urn:schemas-microsoft-com:office:smarttags" w:element="PlaceName">
          <w:r w:rsidRPr="00621322">
            <w:rPr>
              <w:rFonts w:ascii="Arial" w:hAnsi="Arial" w:cs="Arial"/>
              <w:i/>
            </w:rPr>
            <w:t>Warrigal</w:t>
          </w:r>
        </w:smartTag>
        <w:r w:rsidRPr="00621322">
          <w:rPr>
            <w:rFonts w:ascii="Arial" w:hAnsi="Arial" w:cs="Arial"/>
            <w:i/>
          </w:rPr>
          <w:t xml:space="preserve"> </w:t>
        </w:r>
        <w:smartTag w:uri="urn:schemas-microsoft-com:office:smarttags" w:element="PlaceName">
          <w:r w:rsidRPr="00621322">
            <w:rPr>
              <w:rFonts w:ascii="Arial" w:hAnsi="Arial" w:cs="Arial"/>
              <w:i/>
            </w:rPr>
            <w:t>Road</w:t>
          </w:r>
        </w:smartTag>
        <w:r w:rsidRPr="00621322">
          <w:rPr>
            <w:rFonts w:ascii="Arial" w:hAnsi="Arial" w:cs="Arial"/>
            <w:i/>
          </w:rPr>
          <w:t xml:space="preserve"> </w:t>
        </w:r>
        <w:smartTag w:uri="urn:schemas-microsoft-com:office:smarttags" w:element="PlaceType">
          <w:r w:rsidRPr="00621322">
            <w:rPr>
              <w:rFonts w:ascii="Arial" w:hAnsi="Arial" w:cs="Arial"/>
              <w:i/>
            </w:rPr>
            <w:t>State</w:t>
          </w:r>
        </w:smartTag>
        <w:r w:rsidRPr="00621322">
          <w:rPr>
            <w:rFonts w:ascii="Arial" w:hAnsi="Arial" w:cs="Arial"/>
            <w:i/>
          </w:rPr>
          <w:t xml:space="preserve"> </w:t>
        </w:r>
        <w:smartTag w:uri="urn:schemas-microsoft-com:office:smarttags" w:element="PlaceType">
          <w:r w:rsidRPr="00621322">
            <w:rPr>
              <w:rFonts w:ascii="Arial" w:hAnsi="Arial" w:cs="Arial"/>
              <w:i/>
            </w:rPr>
            <w:t>School</w:t>
          </w:r>
        </w:smartTag>
      </w:smartTag>
    </w:p>
    <w:tbl>
      <w:tblPr>
        <w:tblW w:w="156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2160"/>
        <w:gridCol w:w="1080"/>
        <w:gridCol w:w="180"/>
        <w:gridCol w:w="1376"/>
        <w:gridCol w:w="784"/>
        <w:gridCol w:w="1800"/>
        <w:gridCol w:w="1260"/>
        <w:gridCol w:w="540"/>
        <w:gridCol w:w="1980"/>
      </w:tblGrid>
      <w:tr w:rsidR="003E5EC1" w:rsidRPr="00171C26" w:rsidTr="003E5EC1">
        <w:tc>
          <w:tcPr>
            <w:tcW w:w="4500" w:type="dxa"/>
            <w:shd w:val="clear" w:color="auto" w:fill="auto"/>
          </w:tcPr>
          <w:p w:rsidR="003E5EC1" w:rsidRPr="00BA78E9" w:rsidRDefault="003E5EC1" w:rsidP="003E5EC1">
            <w:pPr>
              <w:rPr>
                <w:rFonts w:ascii="Arial" w:hAnsi="Arial" w:cs="Arial"/>
              </w:rPr>
            </w:pPr>
            <w:r w:rsidRPr="00171C26">
              <w:rPr>
                <w:rFonts w:ascii="Arial" w:hAnsi="Arial" w:cs="Arial"/>
                <w:b/>
              </w:rPr>
              <w:t xml:space="preserve">Surname: </w:t>
            </w:r>
            <w:r w:rsidR="00325E58" w:rsidRPr="00EF431E">
              <w:rPr>
                <w:rFonts w:ascii="Arial" w:hAnsi="Arial" w:cs="Arial"/>
                <w:highlight w:val="black"/>
              </w:rPr>
              <w:t>Charles</w:t>
            </w:r>
          </w:p>
          <w:p w:rsidR="003E5EC1" w:rsidRPr="00171C26" w:rsidRDefault="003E5EC1" w:rsidP="003E5EC1">
            <w:pPr>
              <w:rPr>
                <w:rFonts w:ascii="Arial" w:hAnsi="Arial" w:cs="Arial"/>
                <w:b/>
              </w:rPr>
            </w:pPr>
          </w:p>
          <w:p w:rsidR="003E5EC1" w:rsidRPr="00171C26" w:rsidRDefault="003E5EC1" w:rsidP="007333A9">
            <w:pPr>
              <w:rPr>
                <w:rFonts w:ascii="Arial" w:hAnsi="Arial" w:cs="Arial"/>
                <w:b/>
                <w:u w:val="single"/>
              </w:rPr>
            </w:pPr>
            <w:r w:rsidRPr="00171C26">
              <w:rPr>
                <w:rFonts w:ascii="Arial" w:hAnsi="Arial" w:cs="Arial"/>
                <w:b/>
              </w:rPr>
              <w:t xml:space="preserve">First Name: </w:t>
            </w:r>
            <w:proofErr w:type="spellStart"/>
            <w:r w:rsidR="00325E58" w:rsidRPr="00EF431E">
              <w:rPr>
                <w:rFonts w:ascii="Arial" w:hAnsi="Arial" w:cs="Arial"/>
                <w:highlight w:val="black"/>
              </w:rPr>
              <w:t>Jayven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3E5EC1" w:rsidRPr="00171C26" w:rsidRDefault="003E5EC1" w:rsidP="007333A9">
            <w:pPr>
              <w:rPr>
                <w:rFonts w:ascii="Arial" w:hAnsi="Arial" w:cs="Arial"/>
                <w:b/>
              </w:rPr>
            </w:pPr>
            <w:r w:rsidRPr="00171C26">
              <w:rPr>
                <w:rFonts w:ascii="Arial" w:hAnsi="Arial" w:cs="Arial"/>
                <w:b/>
              </w:rPr>
              <w:t xml:space="preserve">Age:  </w:t>
            </w:r>
            <w:r w:rsidR="00325E58">
              <w:rPr>
                <w:rFonts w:ascii="Arial" w:hAnsi="Arial" w:cs="Arial"/>
                <w:b/>
              </w:rPr>
              <w:t xml:space="preserve">10 </w:t>
            </w:r>
            <w:r w:rsidRPr="00915A27">
              <w:rPr>
                <w:rFonts w:ascii="Arial" w:hAnsi="Arial" w:cs="Arial"/>
              </w:rPr>
              <w:t>years</w:t>
            </w:r>
            <w:r w:rsidR="00C144C1">
              <w:rPr>
                <w:rFonts w:ascii="Arial" w:hAnsi="Arial" w:cs="Arial"/>
              </w:rPr>
              <w:t xml:space="preserve">  </w:t>
            </w:r>
            <w:r w:rsidR="00325E58">
              <w:rPr>
                <w:rFonts w:ascii="Arial" w:hAnsi="Arial" w:cs="Arial"/>
              </w:rPr>
              <w:t xml:space="preserve">1 </w:t>
            </w:r>
            <w:r w:rsidR="00C144C1">
              <w:rPr>
                <w:rFonts w:ascii="Arial" w:hAnsi="Arial" w:cs="Arial"/>
              </w:rPr>
              <w:t>months</w:t>
            </w:r>
          </w:p>
        </w:tc>
        <w:tc>
          <w:tcPr>
            <w:tcW w:w="2636" w:type="dxa"/>
            <w:gridSpan w:val="3"/>
            <w:shd w:val="clear" w:color="auto" w:fill="auto"/>
          </w:tcPr>
          <w:p w:rsidR="003E5EC1" w:rsidRPr="00171C26" w:rsidRDefault="003E5EC1" w:rsidP="007333A9">
            <w:pPr>
              <w:rPr>
                <w:rFonts w:ascii="Arial" w:hAnsi="Arial" w:cs="Arial"/>
                <w:b/>
              </w:rPr>
            </w:pPr>
            <w:r w:rsidRPr="00171C26">
              <w:rPr>
                <w:rFonts w:ascii="Arial" w:hAnsi="Arial" w:cs="Arial"/>
                <w:b/>
              </w:rPr>
              <w:t xml:space="preserve">D.O.B:   </w:t>
            </w:r>
            <w:r w:rsidR="00325E58" w:rsidRPr="00DB51D8">
              <w:rPr>
                <w:rFonts w:ascii="Arial" w:hAnsi="Arial" w:cs="Arial"/>
              </w:rPr>
              <w:t>9/1/2008</w:t>
            </w:r>
          </w:p>
        </w:tc>
        <w:tc>
          <w:tcPr>
            <w:tcW w:w="3844" w:type="dxa"/>
            <w:gridSpan w:val="3"/>
            <w:shd w:val="clear" w:color="auto" w:fill="auto"/>
          </w:tcPr>
          <w:p w:rsidR="003E5EC1" w:rsidRPr="00171C26" w:rsidRDefault="003E5EC1" w:rsidP="003E5EC1">
            <w:pPr>
              <w:rPr>
                <w:rFonts w:ascii="Arial" w:hAnsi="Arial" w:cs="Arial"/>
                <w:b/>
              </w:rPr>
            </w:pPr>
            <w:r w:rsidRPr="00171C26">
              <w:rPr>
                <w:rFonts w:ascii="Arial" w:hAnsi="Arial" w:cs="Arial"/>
                <w:b/>
              </w:rPr>
              <w:t>School:</w:t>
            </w:r>
          </w:p>
          <w:p w:rsidR="003E5EC1" w:rsidRPr="00171C26" w:rsidRDefault="003E5EC1" w:rsidP="003E5EC1">
            <w:pPr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171C26">
                  <w:rPr>
                    <w:rFonts w:ascii="Arial" w:hAnsi="Arial" w:cs="Arial"/>
                  </w:rPr>
                  <w:t>Warrigal</w:t>
                </w:r>
              </w:smartTag>
              <w:r w:rsidRPr="00171C26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Name">
                <w:r w:rsidRPr="00171C26">
                  <w:rPr>
                    <w:rFonts w:ascii="Arial" w:hAnsi="Arial" w:cs="Arial"/>
                  </w:rPr>
                  <w:t>Road</w:t>
                </w:r>
              </w:smartTag>
              <w:r w:rsidRPr="00171C26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171C26">
                  <w:rPr>
                    <w:rFonts w:ascii="Arial" w:hAnsi="Arial" w:cs="Arial"/>
                  </w:rPr>
                  <w:t>State</w:t>
                </w:r>
              </w:smartTag>
              <w:r w:rsidRPr="00171C26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171C26">
                  <w:rPr>
                    <w:rFonts w:ascii="Arial" w:hAnsi="Arial" w:cs="Arial"/>
                  </w:rPr>
                  <w:t>School</w:t>
                </w:r>
              </w:smartTag>
            </w:smartTag>
          </w:p>
        </w:tc>
        <w:tc>
          <w:tcPr>
            <w:tcW w:w="2520" w:type="dxa"/>
            <w:gridSpan w:val="2"/>
            <w:shd w:val="clear" w:color="auto" w:fill="auto"/>
          </w:tcPr>
          <w:p w:rsidR="003E5EC1" w:rsidRPr="00BA78E9" w:rsidRDefault="003E5EC1" w:rsidP="003E5EC1">
            <w:pPr>
              <w:rPr>
                <w:rFonts w:ascii="Arial" w:hAnsi="Arial" w:cs="Arial"/>
              </w:rPr>
            </w:pPr>
            <w:r w:rsidRPr="00171C26">
              <w:rPr>
                <w:rFonts w:ascii="Arial" w:hAnsi="Arial" w:cs="Arial"/>
                <w:b/>
              </w:rPr>
              <w:t xml:space="preserve">Class: </w:t>
            </w:r>
          </w:p>
          <w:p w:rsidR="00C37D9C" w:rsidRDefault="00DB53FC" w:rsidP="003E5E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Teacher:</w:t>
            </w:r>
            <w:r w:rsidR="00325E58">
              <w:rPr>
                <w:rFonts w:ascii="Arial" w:hAnsi="Arial" w:cs="Arial"/>
                <w:b/>
              </w:rPr>
              <w:t xml:space="preserve"> </w:t>
            </w:r>
            <w:r w:rsidR="00325E58" w:rsidRPr="00DB51D8">
              <w:rPr>
                <w:rFonts w:ascii="Arial" w:hAnsi="Arial" w:cs="Arial"/>
              </w:rPr>
              <w:t>Lilliana Stojanoski</w:t>
            </w:r>
          </w:p>
          <w:p w:rsidR="003E5EC1" w:rsidRPr="00171C26" w:rsidRDefault="004C787F" w:rsidP="003E5E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E5EC1" w:rsidTr="003E5EC1">
        <w:tc>
          <w:tcPr>
            <w:tcW w:w="15660" w:type="dxa"/>
            <w:gridSpan w:val="10"/>
            <w:shd w:val="clear" w:color="auto" w:fill="auto"/>
          </w:tcPr>
          <w:p w:rsidR="003E5EC1" w:rsidRDefault="003E5EC1" w:rsidP="003E5EC1">
            <w:pPr>
              <w:rPr>
                <w:rFonts w:ascii="Arial" w:hAnsi="Arial" w:cs="Arial"/>
              </w:rPr>
            </w:pPr>
            <w:r w:rsidRPr="00171C26">
              <w:rPr>
                <w:rFonts w:ascii="Arial" w:hAnsi="Arial" w:cs="Arial"/>
                <w:b/>
              </w:rPr>
              <w:t>Critical Information:</w:t>
            </w:r>
            <w:r w:rsidR="00DB51D8">
              <w:rPr>
                <w:rFonts w:ascii="Arial" w:hAnsi="Arial" w:cs="Arial"/>
              </w:rPr>
              <w:t xml:space="preserve"> </w:t>
            </w:r>
          </w:p>
          <w:p w:rsidR="00C144C1" w:rsidRPr="00171C26" w:rsidRDefault="00325E58" w:rsidP="003E5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Enrolled at school 29/1/2018, parents separated and he lives with his mother and two siblings</w:t>
            </w:r>
            <w:r w:rsidR="00DB51D8">
              <w:rPr>
                <w:rFonts w:ascii="Arial" w:hAnsi="Arial" w:cs="Arial"/>
              </w:rPr>
              <w:t>, recently moved to Queensland</w:t>
            </w:r>
          </w:p>
        </w:tc>
      </w:tr>
      <w:tr w:rsidR="003E5EC1" w:rsidTr="003E5EC1">
        <w:tc>
          <w:tcPr>
            <w:tcW w:w="15660" w:type="dxa"/>
            <w:gridSpan w:val="10"/>
            <w:shd w:val="clear" w:color="auto" w:fill="auto"/>
          </w:tcPr>
          <w:p w:rsidR="00147460" w:rsidRPr="00C37D9C" w:rsidRDefault="00147460" w:rsidP="00147460">
            <w:pPr>
              <w:rPr>
                <w:rFonts w:ascii="Arial" w:hAnsi="Arial" w:cs="Arial"/>
              </w:rPr>
            </w:pPr>
          </w:p>
        </w:tc>
      </w:tr>
      <w:tr w:rsidR="003E5EC1" w:rsidTr="003E5EC1">
        <w:tc>
          <w:tcPr>
            <w:tcW w:w="7740" w:type="dxa"/>
            <w:gridSpan w:val="3"/>
            <w:shd w:val="clear" w:color="auto" w:fill="auto"/>
          </w:tcPr>
          <w:p w:rsidR="003E5EC1" w:rsidRPr="00171C26" w:rsidRDefault="003E5EC1" w:rsidP="003E5EC1">
            <w:pPr>
              <w:rPr>
                <w:rFonts w:ascii="Arial" w:hAnsi="Arial" w:cs="Arial"/>
              </w:rPr>
            </w:pPr>
            <w:r w:rsidRPr="00171C26">
              <w:rPr>
                <w:rFonts w:ascii="Arial" w:hAnsi="Arial" w:cs="Arial"/>
                <w:b/>
              </w:rPr>
              <w:t>Statement of Aspirations</w:t>
            </w:r>
            <w:r w:rsidRPr="00171C26">
              <w:rPr>
                <w:rFonts w:ascii="Arial" w:hAnsi="Arial" w:cs="Arial"/>
              </w:rPr>
              <w:t xml:space="preserve"> (Visions for the Students Future)</w:t>
            </w:r>
          </w:p>
          <w:p w:rsidR="003E5EC1" w:rsidRDefault="00DB51D8" w:rsidP="003E5EC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practice reading and bring back to school his books/readers and other equipment he occasionally takes home</w:t>
            </w:r>
          </w:p>
          <w:p w:rsidR="00DB51D8" w:rsidRDefault="00DB51D8" w:rsidP="00DB51D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B51D8">
              <w:rPr>
                <w:rFonts w:ascii="Arial" w:hAnsi="Arial" w:cs="Arial"/>
              </w:rPr>
              <w:t>To work independently and be self-motivated to stay on task.</w:t>
            </w:r>
          </w:p>
          <w:p w:rsidR="00DB51D8" w:rsidRDefault="00DB51D8" w:rsidP="00DB51D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write cohesive sentences (simple and compound) with correct punctuation</w:t>
            </w:r>
          </w:p>
          <w:p w:rsidR="00DB51D8" w:rsidRDefault="00DB51D8" w:rsidP="00DB51D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spell core words correctly</w:t>
            </w:r>
          </w:p>
          <w:p w:rsidR="00DB51D8" w:rsidRPr="00171C26" w:rsidRDefault="00DB51D8" w:rsidP="00DB51D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learn multiplication tables</w:t>
            </w:r>
          </w:p>
        </w:tc>
        <w:tc>
          <w:tcPr>
            <w:tcW w:w="7920" w:type="dxa"/>
            <w:gridSpan w:val="7"/>
            <w:shd w:val="clear" w:color="auto" w:fill="auto"/>
          </w:tcPr>
          <w:p w:rsidR="003E5EC1" w:rsidRPr="00171C26" w:rsidRDefault="003E5EC1" w:rsidP="003E5EC1">
            <w:pPr>
              <w:rPr>
                <w:rFonts w:ascii="Arial" w:hAnsi="Arial" w:cs="Arial"/>
              </w:rPr>
            </w:pPr>
            <w:r w:rsidRPr="00171C26">
              <w:rPr>
                <w:rFonts w:ascii="Arial" w:hAnsi="Arial" w:cs="Arial"/>
                <w:b/>
              </w:rPr>
              <w:t>Students Learning Strengths</w:t>
            </w:r>
            <w:r w:rsidRPr="00171C26">
              <w:rPr>
                <w:rFonts w:ascii="Arial" w:hAnsi="Arial" w:cs="Arial"/>
              </w:rPr>
              <w:t xml:space="preserve"> (cross-curricular)</w:t>
            </w:r>
          </w:p>
          <w:p w:rsidR="00210955" w:rsidRDefault="002A5C2C" w:rsidP="003E5EC1">
            <w:pPr>
              <w:numPr>
                <w:ilvl w:val="0"/>
                <w:numId w:val="1"/>
              </w:numPr>
            </w:pPr>
            <w:r>
              <w:t>Works well with teacher and peers</w:t>
            </w:r>
          </w:p>
          <w:p w:rsidR="002A5C2C" w:rsidRDefault="002A5C2C" w:rsidP="003E5EC1">
            <w:pPr>
              <w:numPr>
                <w:ilvl w:val="0"/>
                <w:numId w:val="1"/>
              </w:numPr>
            </w:pPr>
            <w:r>
              <w:t>Has adjusted well</w:t>
            </w:r>
          </w:p>
          <w:p w:rsidR="002A5C2C" w:rsidRDefault="002A5C2C" w:rsidP="003E5EC1">
            <w:pPr>
              <w:numPr>
                <w:ilvl w:val="0"/>
                <w:numId w:val="1"/>
              </w:numPr>
            </w:pPr>
            <w:r>
              <w:t xml:space="preserve">Has friends at school from his and other classes and enjoys technology related tasks like </w:t>
            </w:r>
            <w:r w:rsidR="004E1D15">
              <w:t>Study</w:t>
            </w:r>
            <w:r>
              <w:t xml:space="preserve"> Ladder and Brain Pop</w:t>
            </w:r>
          </w:p>
        </w:tc>
      </w:tr>
      <w:tr w:rsidR="003E5EC1" w:rsidTr="003E5EC1">
        <w:tc>
          <w:tcPr>
            <w:tcW w:w="7740" w:type="dxa"/>
            <w:gridSpan w:val="3"/>
            <w:shd w:val="clear" w:color="auto" w:fill="auto"/>
          </w:tcPr>
          <w:p w:rsidR="003E5EC1" w:rsidRPr="00171C26" w:rsidRDefault="003E5EC1" w:rsidP="003E5EC1">
            <w:pPr>
              <w:rPr>
                <w:rFonts w:ascii="Arial" w:hAnsi="Arial" w:cs="Arial"/>
              </w:rPr>
            </w:pPr>
            <w:r w:rsidRPr="00171C26">
              <w:rPr>
                <w:rFonts w:ascii="Arial" w:hAnsi="Arial" w:cs="Arial"/>
                <w:b/>
              </w:rPr>
              <w:t>Issues Currently Impacting Learning</w:t>
            </w:r>
            <w:r w:rsidR="0081555F">
              <w:rPr>
                <w:rFonts w:ascii="Arial" w:hAnsi="Arial" w:cs="Arial"/>
              </w:rPr>
              <w:t xml:space="preserve"> </w:t>
            </w:r>
            <w:r w:rsidRPr="00171C26">
              <w:rPr>
                <w:rFonts w:ascii="Arial" w:hAnsi="Arial" w:cs="Arial"/>
              </w:rPr>
              <w:t xml:space="preserve"> e.</w:t>
            </w:r>
            <w:r w:rsidR="0081555F">
              <w:rPr>
                <w:rFonts w:ascii="Arial" w:hAnsi="Arial" w:cs="Arial"/>
              </w:rPr>
              <w:t>g. a</w:t>
            </w:r>
            <w:r w:rsidRPr="00171C26">
              <w:rPr>
                <w:rFonts w:ascii="Arial" w:hAnsi="Arial" w:cs="Arial"/>
              </w:rPr>
              <w:t>ttendance, engagement, behaviour, learning support etc)</w:t>
            </w:r>
          </w:p>
          <w:p w:rsidR="003E5EC1" w:rsidRDefault="00BD02EC" w:rsidP="002706D7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1748F4">
              <w:rPr>
                <w:rFonts w:ascii="Arial" w:hAnsi="Arial" w:cs="Arial"/>
                <w:highlight w:val="black"/>
              </w:rPr>
              <w:t>Jayven</w:t>
            </w:r>
            <w:proofErr w:type="spellEnd"/>
            <w:r>
              <w:rPr>
                <w:rFonts w:ascii="Arial" w:hAnsi="Arial" w:cs="Arial"/>
              </w:rPr>
              <w:t xml:space="preserve"> would benefit greatly from more engagement in his tasks – he is only genuinely engaged if I work with him individually </w:t>
            </w:r>
          </w:p>
          <w:p w:rsidR="00BD02EC" w:rsidRDefault="00BD02EC" w:rsidP="002706D7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Distractive behaviour – often plays with various items during class time and breaks his pens</w:t>
            </w:r>
            <w:r w:rsidR="001748F4">
              <w:rPr>
                <w:rFonts w:ascii="Arial" w:hAnsi="Arial" w:cs="Arial"/>
              </w:rPr>
              <w:t xml:space="preserve"> in frustration related to inability to complete set tasks </w:t>
            </w:r>
          </w:p>
          <w:p w:rsidR="00BD02EC" w:rsidRPr="00171C26" w:rsidRDefault="00BD02EC" w:rsidP="002706D7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various books as writing everything in one often leaves him confused and searching for sheets/work completed in previous lessons resulting in commencing tasks too late</w:t>
            </w:r>
            <w:r w:rsidR="004E1D15">
              <w:rPr>
                <w:rFonts w:ascii="Arial" w:hAnsi="Arial" w:cs="Arial"/>
              </w:rPr>
              <w:t xml:space="preserve"> and not having time to finish</w:t>
            </w:r>
          </w:p>
        </w:tc>
        <w:tc>
          <w:tcPr>
            <w:tcW w:w="7920" w:type="dxa"/>
            <w:gridSpan w:val="7"/>
            <w:shd w:val="clear" w:color="auto" w:fill="auto"/>
          </w:tcPr>
          <w:p w:rsidR="003E5EC1" w:rsidRPr="00171C26" w:rsidRDefault="003E5EC1" w:rsidP="003E5EC1">
            <w:pPr>
              <w:rPr>
                <w:rFonts w:ascii="Arial" w:hAnsi="Arial" w:cs="Arial"/>
              </w:rPr>
            </w:pPr>
            <w:r w:rsidRPr="00171C26">
              <w:rPr>
                <w:rFonts w:ascii="Arial" w:hAnsi="Arial" w:cs="Arial"/>
                <w:b/>
              </w:rPr>
              <w:t>Adaptations to the Curriculum / Classroom</w:t>
            </w:r>
            <w:r w:rsidRPr="00171C26">
              <w:rPr>
                <w:rFonts w:ascii="Arial" w:hAnsi="Arial" w:cs="Arial"/>
              </w:rPr>
              <w:t xml:space="preserve"> (e.g. differentiation)</w:t>
            </w:r>
          </w:p>
          <w:p w:rsidR="002A5C2C" w:rsidRDefault="002A5C2C" w:rsidP="002A5C2C">
            <w:pPr>
              <w:numPr>
                <w:ilvl w:val="0"/>
                <w:numId w:val="1"/>
              </w:numPr>
            </w:pPr>
            <w:r>
              <w:t>Working in pairs and small groups</w:t>
            </w:r>
          </w:p>
          <w:p w:rsidR="002A5C2C" w:rsidRDefault="002A5C2C" w:rsidP="002A5C2C">
            <w:pPr>
              <w:numPr>
                <w:ilvl w:val="0"/>
                <w:numId w:val="1"/>
              </w:numPr>
            </w:pPr>
            <w:r>
              <w:t>Working individually with class teacher at least once daily</w:t>
            </w:r>
          </w:p>
          <w:p w:rsidR="002A5C2C" w:rsidRDefault="002A5C2C" w:rsidP="002A5C2C">
            <w:pPr>
              <w:numPr>
                <w:ilvl w:val="0"/>
                <w:numId w:val="1"/>
              </w:numPr>
            </w:pPr>
            <w:r>
              <w:t xml:space="preserve">Modified tasks </w:t>
            </w:r>
          </w:p>
          <w:p w:rsidR="00BD6E76" w:rsidRDefault="00BD6E76" w:rsidP="002A5C2C">
            <w:pPr>
              <w:numPr>
                <w:ilvl w:val="0"/>
                <w:numId w:val="1"/>
              </w:numPr>
            </w:pPr>
            <w:r>
              <w:t>Use of concrete materials and electronic tasks like interactives, tutorials and videos</w:t>
            </w:r>
          </w:p>
          <w:p w:rsidR="002A5C2C" w:rsidRDefault="002A5C2C" w:rsidP="002A5C2C">
            <w:pPr>
              <w:numPr>
                <w:ilvl w:val="0"/>
                <w:numId w:val="1"/>
              </w:numPr>
            </w:pPr>
            <w:r>
              <w:t>Differentiated homework</w:t>
            </w:r>
            <w:bookmarkStart w:id="0" w:name="_GoBack"/>
            <w:bookmarkEnd w:id="0"/>
          </w:p>
          <w:p w:rsidR="003E5EC1" w:rsidRPr="002A5C2C" w:rsidRDefault="002A5C2C" w:rsidP="002A5C2C">
            <w:pPr>
              <w:numPr>
                <w:ilvl w:val="0"/>
                <w:numId w:val="1"/>
              </w:numPr>
            </w:pPr>
            <w:r>
              <w:t>Peer work/assistance (sits with two students who help him, one similar level and one higher level</w:t>
            </w:r>
          </w:p>
          <w:p w:rsidR="003E5EC1" w:rsidRPr="00171C26" w:rsidRDefault="003E5EC1" w:rsidP="003E5EC1">
            <w:pPr>
              <w:rPr>
                <w:rFonts w:ascii="Arial" w:hAnsi="Arial" w:cs="Arial"/>
              </w:rPr>
            </w:pPr>
          </w:p>
          <w:p w:rsidR="003E5EC1" w:rsidRPr="00AC2B4D" w:rsidRDefault="003E5EC1" w:rsidP="003E5EC1"/>
        </w:tc>
      </w:tr>
      <w:tr w:rsidR="003E5EC1" w:rsidTr="003E5EC1">
        <w:trPr>
          <w:trHeight w:val="255"/>
        </w:trPr>
        <w:tc>
          <w:tcPr>
            <w:tcW w:w="15660" w:type="dxa"/>
            <w:gridSpan w:val="10"/>
            <w:shd w:val="clear" w:color="auto" w:fill="auto"/>
          </w:tcPr>
          <w:p w:rsidR="003E5EC1" w:rsidRPr="00171C26" w:rsidRDefault="003E5EC1" w:rsidP="003E5EC1">
            <w:pPr>
              <w:rPr>
                <w:rFonts w:ascii="Arial" w:hAnsi="Arial" w:cs="Arial"/>
                <w:b/>
              </w:rPr>
            </w:pPr>
            <w:r w:rsidRPr="00171C26">
              <w:rPr>
                <w:rFonts w:ascii="Arial" w:hAnsi="Arial" w:cs="Arial"/>
                <w:b/>
              </w:rPr>
              <w:t>Students’ Learning Targets/Goals</w:t>
            </w:r>
            <w:r w:rsidR="00EC09B7">
              <w:rPr>
                <w:rFonts w:ascii="Arial" w:hAnsi="Arial" w:cs="Arial"/>
                <w:b/>
              </w:rPr>
              <w:t xml:space="preserve">  Semester:</w:t>
            </w:r>
          </w:p>
        </w:tc>
      </w:tr>
      <w:tr w:rsidR="003E5EC1" w:rsidTr="003E5EC1">
        <w:trPr>
          <w:trHeight w:val="666"/>
        </w:trPr>
        <w:tc>
          <w:tcPr>
            <w:tcW w:w="7920" w:type="dxa"/>
            <w:gridSpan w:val="4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  <w:r w:rsidRPr="00171C26">
              <w:rPr>
                <w:rFonts w:ascii="Arial" w:hAnsi="Arial" w:cs="Arial"/>
                <w:b/>
              </w:rPr>
              <w:t>Targets/Goals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  <w:r w:rsidRPr="00171C26">
              <w:rPr>
                <w:rFonts w:ascii="Arial" w:hAnsi="Arial" w:cs="Arial"/>
                <w:b/>
              </w:rPr>
              <w:t>Date Set</w:t>
            </w:r>
          </w:p>
        </w:tc>
        <w:tc>
          <w:tcPr>
            <w:tcW w:w="1800" w:type="dxa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  <w:r w:rsidRPr="00171C26">
              <w:rPr>
                <w:rFonts w:ascii="Arial" w:hAnsi="Arial" w:cs="Arial"/>
                <w:b/>
              </w:rPr>
              <w:t>Review Date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  <w:r w:rsidRPr="00171C26">
              <w:rPr>
                <w:rFonts w:ascii="Arial" w:hAnsi="Arial" w:cs="Arial"/>
                <w:b/>
              </w:rPr>
              <w:t>Achieved</w:t>
            </w:r>
          </w:p>
        </w:tc>
        <w:tc>
          <w:tcPr>
            <w:tcW w:w="1980" w:type="dxa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  <w:r w:rsidRPr="00171C26">
              <w:rPr>
                <w:rFonts w:ascii="Arial" w:hAnsi="Arial" w:cs="Arial"/>
                <w:b/>
              </w:rPr>
              <w:t>Working Towards</w:t>
            </w:r>
          </w:p>
        </w:tc>
      </w:tr>
      <w:tr w:rsidR="003E5EC1" w:rsidTr="003E5EC1">
        <w:trPr>
          <w:trHeight w:val="413"/>
        </w:trPr>
        <w:tc>
          <w:tcPr>
            <w:tcW w:w="7920" w:type="dxa"/>
            <w:gridSpan w:val="4"/>
            <w:shd w:val="clear" w:color="auto" w:fill="auto"/>
          </w:tcPr>
          <w:p w:rsidR="003E5EC1" w:rsidRPr="00171C26" w:rsidRDefault="003E5EC1" w:rsidP="003E5EC1">
            <w:pPr>
              <w:rPr>
                <w:rFonts w:ascii="Arial" w:hAnsi="Arial" w:cs="Arial"/>
                <w:b/>
              </w:rPr>
            </w:pPr>
            <w:r w:rsidRPr="00171C26">
              <w:rPr>
                <w:rFonts w:ascii="Arial" w:hAnsi="Arial" w:cs="Arial"/>
                <w:b/>
              </w:rPr>
              <w:t xml:space="preserve">1. Numeracy </w:t>
            </w:r>
            <w:r w:rsidRPr="00171C26">
              <w:rPr>
                <w:rFonts w:ascii="Arial" w:hAnsi="Arial" w:cs="Arial"/>
                <w:i/>
                <w:sz w:val="20"/>
                <w:szCs w:val="20"/>
              </w:rPr>
              <w:t>(All targets to be tracked and measured via portfolio of work samples.)</w:t>
            </w:r>
          </w:p>
        </w:tc>
        <w:tc>
          <w:tcPr>
            <w:tcW w:w="2160" w:type="dxa"/>
            <w:gridSpan w:val="2"/>
            <w:vMerge w:val="restart"/>
            <w:shd w:val="clear" w:color="auto" w:fill="auto"/>
          </w:tcPr>
          <w:p w:rsidR="003E5EC1" w:rsidRPr="00171C26" w:rsidRDefault="00BB2BC7" w:rsidP="003E5E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12/2/18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3E5EC1" w:rsidRPr="00171C26" w:rsidRDefault="00BB2BC7" w:rsidP="003E5E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12/8/18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E5EC1" w:rsidTr="003E5EC1">
        <w:trPr>
          <w:trHeight w:val="412"/>
        </w:trPr>
        <w:tc>
          <w:tcPr>
            <w:tcW w:w="7920" w:type="dxa"/>
            <w:gridSpan w:val="4"/>
            <w:shd w:val="clear" w:color="auto" w:fill="auto"/>
          </w:tcPr>
          <w:p w:rsidR="003E5EC1" w:rsidRPr="00171C26" w:rsidRDefault="003E5EC1" w:rsidP="00147460">
            <w:pPr>
              <w:rPr>
                <w:rFonts w:ascii="Arial" w:hAnsi="Arial" w:cs="Arial"/>
                <w:sz w:val="22"/>
                <w:szCs w:val="22"/>
              </w:rPr>
            </w:pPr>
            <w:r w:rsidRPr="00171C26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B2BC7">
              <w:rPr>
                <w:rFonts w:ascii="Arial" w:hAnsi="Arial" w:cs="Arial"/>
                <w:sz w:val="22"/>
                <w:szCs w:val="22"/>
              </w:rPr>
              <w:t>multiplication facts</w:t>
            </w:r>
          </w:p>
        </w:tc>
        <w:tc>
          <w:tcPr>
            <w:tcW w:w="2160" w:type="dxa"/>
            <w:gridSpan w:val="2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3E5EC1" w:rsidRPr="00171C26" w:rsidRDefault="00EF431E" w:rsidP="003E5E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E5EC1" w:rsidTr="003E5EC1">
        <w:trPr>
          <w:trHeight w:val="460"/>
        </w:trPr>
        <w:tc>
          <w:tcPr>
            <w:tcW w:w="7920" w:type="dxa"/>
            <w:gridSpan w:val="4"/>
            <w:shd w:val="clear" w:color="auto" w:fill="auto"/>
          </w:tcPr>
          <w:p w:rsidR="003E5EC1" w:rsidRPr="00171C26" w:rsidRDefault="003E5EC1" w:rsidP="00147460">
            <w:pPr>
              <w:rPr>
                <w:rFonts w:ascii="Arial" w:hAnsi="Arial" w:cs="Arial"/>
                <w:sz w:val="22"/>
                <w:szCs w:val="22"/>
              </w:rPr>
            </w:pPr>
            <w:r w:rsidRPr="00171C26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B2BC7">
              <w:rPr>
                <w:rFonts w:ascii="Arial" w:hAnsi="Arial" w:cs="Arial"/>
                <w:sz w:val="22"/>
                <w:szCs w:val="22"/>
              </w:rPr>
              <w:t>division facts</w:t>
            </w:r>
          </w:p>
        </w:tc>
        <w:tc>
          <w:tcPr>
            <w:tcW w:w="2160" w:type="dxa"/>
            <w:gridSpan w:val="2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3E5EC1" w:rsidRPr="00171C26" w:rsidRDefault="00EF431E" w:rsidP="003E5E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E5EC1" w:rsidTr="003E5EC1">
        <w:trPr>
          <w:trHeight w:val="299"/>
        </w:trPr>
        <w:tc>
          <w:tcPr>
            <w:tcW w:w="7920" w:type="dxa"/>
            <w:gridSpan w:val="4"/>
            <w:shd w:val="clear" w:color="auto" w:fill="auto"/>
          </w:tcPr>
          <w:p w:rsidR="003E5EC1" w:rsidRPr="00171C26" w:rsidRDefault="003E5EC1" w:rsidP="00147460">
            <w:pPr>
              <w:rPr>
                <w:rFonts w:ascii="Arial" w:hAnsi="Arial" w:cs="Arial"/>
                <w:sz w:val="22"/>
                <w:szCs w:val="22"/>
              </w:rPr>
            </w:pPr>
            <w:r w:rsidRPr="00171C26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B2BC7">
              <w:rPr>
                <w:rFonts w:ascii="Arial" w:hAnsi="Arial" w:cs="Arial"/>
                <w:sz w:val="22"/>
                <w:szCs w:val="22"/>
              </w:rPr>
              <w:t>understanding math vocabulary when completing word problems</w:t>
            </w:r>
          </w:p>
        </w:tc>
        <w:tc>
          <w:tcPr>
            <w:tcW w:w="2160" w:type="dxa"/>
            <w:gridSpan w:val="2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3E5EC1" w:rsidRPr="00171C26" w:rsidRDefault="00EF431E" w:rsidP="003E5E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E5EC1" w:rsidTr="003E5EC1">
        <w:trPr>
          <w:trHeight w:val="350"/>
        </w:trPr>
        <w:tc>
          <w:tcPr>
            <w:tcW w:w="7920" w:type="dxa"/>
            <w:gridSpan w:val="4"/>
            <w:shd w:val="clear" w:color="auto" w:fill="auto"/>
          </w:tcPr>
          <w:p w:rsidR="003E5EC1" w:rsidRPr="00171C26" w:rsidRDefault="003E5EC1" w:rsidP="003E5EC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71C26">
              <w:rPr>
                <w:rFonts w:ascii="Arial" w:hAnsi="Arial" w:cs="Arial"/>
                <w:b/>
              </w:rPr>
              <w:lastRenderedPageBreak/>
              <w:t xml:space="preserve">2. Literacy </w:t>
            </w:r>
            <w:r w:rsidRPr="00171C26">
              <w:rPr>
                <w:rFonts w:ascii="Arial" w:hAnsi="Arial" w:cs="Arial"/>
                <w:i/>
                <w:sz w:val="20"/>
                <w:szCs w:val="20"/>
              </w:rPr>
              <w:t>(All targets to be tracked and measured via teacher observation, anecdotal records and work samples).</w:t>
            </w:r>
          </w:p>
        </w:tc>
        <w:tc>
          <w:tcPr>
            <w:tcW w:w="2160" w:type="dxa"/>
            <w:gridSpan w:val="2"/>
            <w:vMerge w:val="restart"/>
            <w:shd w:val="clear" w:color="auto" w:fill="auto"/>
          </w:tcPr>
          <w:p w:rsidR="003E5EC1" w:rsidRPr="00171C26" w:rsidRDefault="007C14BF" w:rsidP="003E5E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12/2/18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3E5EC1" w:rsidRPr="00171C26" w:rsidRDefault="007C14BF" w:rsidP="003E5E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12/8/18</w:t>
            </w:r>
          </w:p>
        </w:tc>
        <w:tc>
          <w:tcPr>
            <w:tcW w:w="1800" w:type="dxa"/>
            <w:gridSpan w:val="2"/>
            <w:shd w:val="clear" w:color="auto" w:fill="C0C0C0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shd w:val="clear" w:color="auto" w:fill="C0C0C0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E5EC1" w:rsidTr="003E5EC1">
        <w:trPr>
          <w:trHeight w:val="648"/>
        </w:trPr>
        <w:tc>
          <w:tcPr>
            <w:tcW w:w="7920" w:type="dxa"/>
            <w:gridSpan w:val="4"/>
            <w:shd w:val="clear" w:color="auto" w:fill="auto"/>
          </w:tcPr>
          <w:p w:rsidR="003E5EC1" w:rsidRPr="00171C26" w:rsidRDefault="003E5EC1" w:rsidP="00147460">
            <w:pPr>
              <w:rPr>
                <w:rFonts w:ascii="Arial" w:hAnsi="Arial" w:cs="Arial"/>
                <w:b/>
              </w:rPr>
            </w:pPr>
            <w:r w:rsidRPr="00171C26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B2BC7">
              <w:rPr>
                <w:rFonts w:ascii="Arial" w:hAnsi="Arial" w:cs="Arial"/>
                <w:sz w:val="22"/>
                <w:szCs w:val="22"/>
              </w:rPr>
              <w:t>correct spelling of most core words</w:t>
            </w:r>
          </w:p>
        </w:tc>
        <w:tc>
          <w:tcPr>
            <w:tcW w:w="2160" w:type="dxa"/>
            <w:gridSpan w:val="2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3E5EC1" w:rsidRPr="00171C26" w:rsidRDefault="00EF431E" w:rsidP="003E5E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E5EC1" w:rsidTr="003E5EC1">
        <w:trPr>
          <w:trHeight w:val="648"/>
        </w:trPr>
        <w:tc>
          <w:tcPr>
            <w:tcW w:w="7920" w:type="dxa"/>
            <w:gridSpan w:val="4"/>
            <w:shd w:val="clear" w:color="auto" w:fill="auto"/>
          </w:tcPr>
          <w:p w:rsidR="003E5EC1" w:rsidRPr="00171C26" w:rsidRDefault="003E5EC1" w:rsidP="003E5EC1">
            <w:pPr>
              <w:rPr>
                <w:rFonts w:ascii="Arial" w:hAnsi="Arial" w:cs="Arial"/>
                <w:sz w:val="22"/>
                <w:szCs w:val="22"/>
              </w:rPr>
            </w:pPr>
            <w:r w:rsidRPr="00171C26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7947D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14BF">
              <w:rPr>
                <w:rFonts w:ascii="Arial" w:hAnsi="Arial" w:cs="Arial"/>
                <w:sz w:val="22"/>
                <w:szCs w:val="22"/>
              </w:rPr>
              <w:t>basic subject specific meta language</w:t>
            </w:r>
          </w:p>
        </w:tc>
        <w:tc>
          <w:tcPr>
            <w:tcW w:w="2160" w:type="dxa"/>
            <w:gridSpan w:val="2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3E5EC1" w:rsidRPr="00171C26" w:rsidRDefault="00EF431E" w:rsidP="003E5E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E5EC1" w:rsidTr="003E5EC1">
        <w:trPr>
          <w:trHeight w:val="354"/>
        </w:trPr>
        <w:tc>
          <w:tcPr>
            <w:tcW w:w="7920" w:type="dxa"/>
            <w:gridSpan w:val="4"/>
            <w:shd w:val="clear" w:color="auto" w:fill="auto"/>
          </w:tcPr>
          <w:p w:rsidR="003E5EC1" w:rsidRPr="00C565D1" w:rsidRDefault="003E5EC1" w:rsidP="003E5EC1">
            <w:pPr>
              <w:rPr>
                <w:rFonts w:ascii="Arial" w:hAnsi="Arial" w:cs="Arial"/>
                <w:b/>
                <w:color w:val="FFFFFF"/>
              </w:rPr>
            </w:pPr>
            <w:r w:rsidRPr="00147460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7C14BF">
              <w:rPr>
                <w:rFonts w:ascii="Arial" w:hAnsi="Arial" w:cs="Arial"/>
                <w:sz w:val="22"/>
                <w:szCs w:val="22"/>
              </w:rPr>
              <w:t>comprehension</w:t>
            </w:r>
          </w:p>
        </w:tc>
        <w:tc>
          <w:tcPr>
            <w:tcW w:w="2160" w:type="dxa"/>
            <w:gridSpan w:val="2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:rsidR="003E5EC1" w:rsidRPr="00171C26" w:rsidRDefault="003E5EC1" w:rsidP="003E5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3E5EC1" w:rsidRPr="00171C26" w:rsidRDefault="00EF431E" w:rsidP="003E5E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</w:tbl>
    <w:p w:rsidR="003E5EC1" w:rsidRDefault="003E5EC1" w:rsidP="003E5EC1">
      <w:pPr>
        <w:jc w:val="center"/>
      </w:pPr>
    </w:p>
    <w:p w:rsidR="003E5EC1" w:rsidRDefault="003E5EC1"/>
    <w:sectPr w:rsidR="003E5EC1" w:rsidSect="003E5EC1">
      <w:pgSz w:w="16838" w:h="11906" w:orient="landscape"/>
      <w:pgMar w:top="360" w:right="1440" w:bottom="1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65EC"/>
    <w:multiLevelType w:val="hybridMultilevel"/>
    <w:tmpl w:val="9F32C152"/>
    <w:lvl w:ilvl="0" w:tplc="46CEC144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B1ED9"/>
    <w:multiLevelType w:val="hybridMultilevel"/>
    <w:tmpl w:val="E8FCC5AE"/>
    <w:lvl w:ilvl="0" w:tplc="46CEC144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27"/>
    <w:rsid w:val="000525F5"/>
    <w:rsid w:val="00147460"/>
    <w:rsid w:val="00170C27"/>
    <w:rsid w:val="001748F4"/>
    <w:rsid w:val="0017768F"/>
    <w:rsid w:val="00203B9D"/>
    <w:rsid w:val="00210955"/>
    <w:rsid w:val="00222BA0"/>
    <w:rsid w:val="00247C5D"/>
    <w:rsid w:val="002706D7"/>
    <w:rsid w:val="0027286F"/>
    <w:rsid w:val="002A5C2C"/>
    <w:rsid w:val="00325E58"/>
    <w:rsid w:val="003B4429"/>
    <w:rsid w:val="003E5EC1"/>
    <w:rsid w:val="004517DD"/>
    <w:rsid w:val="004A284A"/>
    <w:rsid w:val="004C787F"/>
    <w:rsid w:val="004E1D15"/>
    <w:rsid w:val="005B7B74"/>
    <w:rsid w:val="00696587"/>
    <w:rsid w:val="007333A9"/>
    <w:rsid w:val="007462FD"/>
    <w:rsid w:val="007947DD"/>
    <w:rsid w:val="00797CE8"/>
    <w:rsid w:val="007C14BF"/>
    <w:rsid w:val="007F40F2"/>
    <w:rsid w:val="0081555F"/>
    <w:rsid w:val="0085567D"/>
    <w:rsid w:val="008A2735"/>
    <w:rsid w:val="008B55EA"/>
    <w:rsid w:val="00915A27"/>
    <w:rsid w:val="00993493"/>
    <w:rsid w:val="00A02A8E"/>
    <w:rsid w:val="00BA78E9"/>
    <w:rsid w:val="00BB2BC7"/>
    <w:rsid w:val="00BD02EC"/>
    <w:rsid w:val="00BD6E76"/>
    <w:rsid w:val="00BE1997"/>
    <w:rsid w:val="00C144C1"/>
    <w:rsid w:val="00C37D9C"/>
    <w:rsid w:val="00C565D1"/>
    <w:rsid w:val="00DB51D8"/>
    <w:rsid w:val="00DB53FC"/>
    <w:rsid w:val="00EC09B7"/>
    <w:rsid w:val="00EF431E"/>
    <w:rsid w:val="00FB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868EB4A"/>
  <w15:chartTrackingRefBased/>
  <w15:docId w15:val="{AFCCA12D-BA10-4E71-9503-A4259454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AU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EC1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ll1\AppData\Local\Microsoft\Windows\INetCache\IE\LLLW6ZMT\EATSIP%20Master%20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EATSIP Master doc.dot</Template>
  <TotalTime>38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Indigenous Education Learning Goals</vt:lpstr>
    </vt:vector>
  </TitlesOfParts>
  <Company>QDETA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Indigenous Education Learning Goals</dc:title>
  <dc:subject/>
  <dc:creator>LALLA, Sanjivanee</dc:creator>
  <cp:keywords/>
  <cp:lastModifiedBy>STOJANOSKI, Mikaela (mstoj10)</cp:lastModifiedBy>
  <cp:revision>11</cp:revision>
  <dcterms:created xsi:type="dcterms:W3CDTF">2018-02-13T03:34:00Z</dcterms:created>
  <dcterms:modified xsi:type="dcterms:W3CDTF">2018-08-15T08:16:00Z</dcterms:modified>
</cp:coreProperties>
</file>